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B122F1" w:rsidP="000C5FC4">
            <w:pPr>
              <w:pStyle w:val="Initials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A24A8DB" wp14:editId="6B6EE3A6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-114300</wp:posOffset>
                      </wp:positionV>
                      <wp:extent cx="6819900" cy="171450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0" cy="1714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F2565" id="Rectangle 25" o:spid="_x0000_s1026" style="position:absolute;margin-left:4.8pt;margin-top:-9pt;width:537pt;height:1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" fillcolor="#ea4e4e [3204]" strokecolor="#8a1010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46F8E2B" wp14:editId="06ADDCF8">
                  <wp:simplePos x="0" y="0"/>
                  <wp:positionH relativeFrom="column">
                    <wp:posOffset>358140</wp:posOffset>
                  </wp:positionH>
                  <wp:positionV relativeFrom="page">
                    <wp:posOffset>0</wp:posOffset>
                  </wp:positionV>
                  <wp:extent cx="1310640" cy="1394460"/>
                  <wp:effectExtent l="0" t="0" r="3810" b="0"/>
                  <wp:wrapTight wrapText="bothSides">
                    <wp:wrapPolygon edited="0">
                      <wp:start x="0" y="0"/>
                      <wp:lineTo x="0" y="21246"/>
                      <wp:lineTo x="21349" y="21246"/>
                      <wp:lineTo x="21349" y="0"/>
                      <wp:lineTo x="0" y="0"/>
                    </wp:wrapPolygon>
                  </wp:wrapTight>
                  <wp:docPr id="24" name="Picture 24" descr="C:\Users\20115\AppData\Local\Microsoft\Windows\INetCache\Content.Word\IMG_20190627_1847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20115\AppData\Local\Microsoft\Windows\INetCache\Content.Word\IMG_20190627_1847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588" b="11712"/>
                          <a:stretch/>
                        </pic:blipFill>
                        <pic:spPr bwMode="auto">
                          <a:xfrm>
                            <a:off x="0" y="0"/>
                            <a:ext cx="13106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0939" w:rsidRPr="00906BEE" w:rsidRDefault="009B1CF8" w:rsidP="009B1CF8">
            <w:pPr>
              <w:pStyle w:val="Heading3"/>
            </w:pPr>
            <w:r>
              <w:t>Summary</w:t>
            </w:r>
          </w:p>
          <w:p w:rsidR="002C2CDD" w:rsidRPr="00906BEE" w:rsidRDefault="009B1CF8" w:rsidP="00E84C82">
            <w:r>
              <w:t>Specialized in web designing and developing with highly communication skills and strong ability to work under pressure.</w:t>
            </w:r>
          </w:p>
          <w:p w:rsidR="002C2CDD" w:rsidRPr="00906BEE" w:rsidRDefault="00DC02E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648E68673AD4097A0D64A347D9EB3B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E84C82" w:rsidRPr="00E84C82" w:rsidRDefault="00E84C82" w:rsidP="00E84C82">
            <w:pPr>
              <w:rPr>
                <w:b/>
                <w:bCs/>
                <w:u w:val="single"/>
              </w:rPr>
            </w:pPr>
            <w:r w:rsidRPr="00E84C82">
              <w:rPr>
                <w:b/>
                <w:bCs/>
                <w:u w:val="single"/>
              </w:rPr>
              <w:t>Language:</w:t>
            </w:r>
          </w:p>
          <w:p w:rsidR="00741125" w:rsidRDefault="00E84C82" w:rsidP="00E84C82">
            <w:r>
              <w:t>Fluency in Arabic &amp; English.</w:t>
            </w:r>
          </w:p>
          <w:p w:rsidR="00E84C82" w:rsidRPr="00E84C82" w:rsidRDefault="00E84C82" w:rsidP="00E84C82"/>
          <w:p w:rsidR="00E84C82" w:rsidRPr="00E84C82" w:rsidRDefault="00E84C82" w:rsidP="00E84C82">
            <w:pPr>
              <w:rPr>
                <w:b/>
                <w:bCs/>
                <w:u w:val="single"/>
              </w:rPr>
            </w:pPr>
            <w:r w:rsidRPr="00E84C82">
              <w:rPr>
                <w:b/>
                <w:bCs/>
                <w:u w:val="single"/>
              </w:rPr>
              <w:t>Computer Skills:</w:t>
            </w:r>
          </w:p>
          <w:p w:rsidR="000B1F98" w:rsidRDefault="000B1F98" w:rsidP="00E84C82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</w:p>
          <w:p w:rsidR="000B1F98" w:rsidRDefault="000B1F98" w:rsidP="000B1F98">
            <w:pPr>
              <w:pStyle w:val="ListParagraph"/>
              <w:numPr>
                <w:ilvl w:val="0"/>
                <w:numId w:val="11"/>
              </w:numPr>
            </w:pPr>
            <w:r>
              <w:t>Video editing</w:t>
            </w:r>
          </w:p>
          <w:p w:rsidR="000B1F98" w:rsidRDefault="000B1F98" w:rsidP="000B1F98">
            <w:pPr>
              <w:pStyle w:val="ListParagraph"/>
              <w:numPr>
                <w:ilvl w:val="0"/>
                <w:numId w:val="11"/>
              </w:numPr>
            </w:pPr>
            <w:r>
              <w:t>MS Office products</w:t>
            </w:r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r>
              <w:t>HTML5</w:t>
            </w:r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r>
              <w:t>CSS3</w:t>
            </w:r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r>
              <w:t>PHP</w:t>
            </w:r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Laravel</w:t>
            </w:r>
            <w:proofErr w:type="spellEnd"/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Javascript</w:t>
            </w:r>
            <w:proofErr w:type="spellEnd"/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r>
              <w:t>MySQL Database</w:t>
            </w:r>
          </w:p>
          <w:p w:rsidR="00E84C82" w:rsidRDefault="00E84C82" w:rsidP="00E84C8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Jquery</w:t>
            </w:r>
            <w:proofErr w:type="spellEnd"/>
          </w:p>
          <w:p w:rsidR="00E84C82" w:rsidRDefault="00E84C82" w:rsidP="00E84C82">
            <w:pPr>
              <w:ind w:left="360"/>
            </w:pPr>
          </w:p>
          <w:p w:rsidR="00E84C82" w:rsidRPr="00906BEE" w:rsidRDefault="00E84C82" w:rsidP="00E84C82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B122F1" w:rsidRDefault="00DC02E8" w:rsidP="000C5FC4">
                  <w:pPr>
                    <w:pStyle w:val="Heading1"/>
                    <w:outlineLvl w:val="0"/>
                    <w:rPr>
                      <w:sz w:val="72"/>
                      <w:szCs w:val="44"/>
                    </w:rPr>
                  </w:pPr>
                  <w:sdt>
                    <w:sdtPr>
                      <w:rPr>
                        <w:sz w:val="72"/>
                        <w:szCs w:val="44"/>
                      </w:rPr>
                      <w:alias w:val="Enter your name:"/>
                      <w:tag w:val="Enter your name:"/>
                      <w:id w:val="-296147368"/>
                      <w:placeholder>
                        <w:docPart w:val="1804906690954BFB94329B23D521469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0C5FC4" w:rsidRPr="00B122F1">
                        <w:rPr>
                          <w:sz w:val="72"/>
                          <w:szCs w:val="44"/>
                        </w:rPr>
                        <w:t>AAmen yousri</w:t>
                      </w:r>
                    </w:sdtContent>
                  </w:sdt>
                </w:p>
                <w:p w:rsidR="00906BEE" w:rsidRPr="00906BEE" w:rsidRDefault="00DC02E8" w:rsidP="00B122F1">
                  <w:pPr>
                    <w:pStyle w:val="Heading2"/>
                    <w:outlineLvl w:val="1"/>
                  </w:pPr>
                  <w:sdt>
                    <w:sdtPr>
                      <w:rPr>
                        <w:sz w:val="32"/>
                        <w:szCs w:val="36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C52658EA1C2A47A487673D42CFF5028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122F1" w:rsidRPr="00B122F1">
                        <w:rPr>
                          <w:sz w:val="32"/>
                          <w:szCs w:val="36"/>
                        </w:rPr>
                        <w:t>F</w:t>
                      </w:r>
                      <w:r w:rsidR="000B1F98" w:rsidRPr="00B122F1">
                        <w:rPr>
                          <w:sz w:val="32"/>
                          <w:szCs w:val="36"/>
                        </w:rPr>
                        <w:t xml:space="preserve">ULL STack </w:t>
                      </w:r>
                      <w:r w:rsidR="00E84C82" w:rsidRPr="00B122F1">
                        <w:rPr>
                          <w:sz w:val="32"/>
                          <w:szCs w:val="36"/>
                        </w:rPr>
                        <w:t>web developer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:rsidR="002C2CDD" w:rsidRPr="00906BEE" w:rsidRDefault="002C2CDD" w:rsidP="00B122F1">
            <w:pPr>
              <w:pStyle w:val="Heading3"/>
            </w:pPr>
          </w:p>
          <w:p w:rsidR="002C2CDD" w:rsidRPr="00906BEE" w:rsidRDefault="00E84C82" w:rsidP="00E84C82">
            <w:pPr>
              <w:pStyle w:val="Heading4"/>
            </w:pPr>
            <w:r>
              <w:t>Audiovisual</w:t>
            </w:r>
            <w:r w:rsidR="002C2CDD" w:rsidRPr="00906BEE">
              <w:t xml:space="preserve"> • </w:t>
            </w:r>
            <w:r>
              <w:t>icom</w:t>
            </w:r>
            <w:r w:rsidR="002C2CDD" w:rsidRPr="00906BEE">
              <w:t xml:space="preserve"> • </w:t>
            </w:r>
            <w:r>
              <w:t>2015</w:t>
            </w:r>
            <w:r w:rsidR="00F47E97" w:rsidRPr="00906BEE">
              <w:t xml:space="preserve"> – </w:t>
            </w:r>
            <w:r>
              <w:t>2019</w:t>
            </w:r>
          </w:p>
          <w:p w:rsidR="002C2CDD" w:rsidRPr="00906BEE" w:rsidRDefault="00E84C82" w:rsidP="00E84C82">
            <w:r>
              <w:t xml:space="preserve">An audiovisual team member in an organization company which organizes medical conferences in Egypt and abroad. I had to create and modify </w:t>
            </w:r>
            <w:proofErr w:type="spellStart"/>
            <w:r>
              <w:t>pow</w:t>
            </w:r>
            <w:bookmarkStart w:id="0" w:name="_GoBack"/>
            <w:bookmarkEnd w:id="0"/>
            <w:r>
              <w:t>erpoint</w:t>
            </w:r>
            <w:proofErr w:type="spellEnd"/>
            <w:r>
              <w:t xml:space="preserve"> presentations and display it to the audience.</w:t>
            </w:r>
          </w:p>
          <w:p w:rsidR="002C2CDD" w:rsidRPr="00906BEE" w:rsidRDefault="00DC02E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717A5654C8845C1B2CE1CF8516B38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84C82" w:rsidP="00E84C82">
            <w:pPr>
              <w:pStyle w:val="Heading4"/>
            </w:pPr>
            <w:r>
              <w:t>Secondary</w:t>
            </w:r>
            <w:r w:rsidR="002C2CDD" w:rsidRPr="00906BEE">
              <w:t xml:space="preserve"> • </w:t>
            </w:r>
            <w:r>
              <w:t>2015</w:t>
            </w:r>
            <w:r w:rsidR="002C2CDD" w:rsidRPr="00906BEE">
              <w:t xml:space="preserve"> • </w:t>
            </w:r>
            <w:r>
              <w:t>Sidigaber language school</w:t>
            </w:r>
          </w:p>
          <w:p w:rsidR="002C2CDD" w:rsidRPr="00906BEE" w:rsidRDefault="00E84C82" w:rsidP="00E84C82">
            <w:r>
              <w:t xml:space="preserve">Graduate from </w:t>
            </w:r>
            <w:proofErr w:type="spellStart"/>
            <w:r>
              <w:t>Sidigaber</w:t>
            </w:r>
            <w:proofErr w:type="spellEnd"/>
            <w:r>
              <w:t xml:space="preserve"> language school with grade 92.5% in 2015.</w:t>
            </w:r>
          </w:p>
          <w:p w:rsidR="002C2CDD" w:rsidRPr="00906BEE" w:rsidRDefault="000B1F98" w:rsidP="000B1F98">
            <w:pPr>
              <w:pStyle w:val="Heading4"/>
            </w:pPr>
            <w:r>
              <w:t>Bachelor</w:t>
            </w:r>
            <w:r w:rsidR="002C2CDD" w:rsidRPr="00906BEE">
              <w:t xml:space="preserve"> • </w:t>
            </w:r>
            <w:r>
              <w:t>2019</w:t>
            </w:r>
            <w:r w:rsidR="002C2CDD" w:rsidRPr="00906BEE">
              <w:t xml:space="preserve"> • </w:t>
            </w:r>
            <w:r>
              <w:t>Faculty of commerce</w:t>
            </w:r>
          </w:p>
          <w:p w:rsidR="002C2CDD" w:rsidRPr="00906BEE" w:rsidRDefault="000B1F98" w:rsidP="000B1F98">
            <w:r>
              <w:t xml:space="preserve">Expected to graduate from </w:t>
            </w:r>
            <w:r w:rsidR="000C5FC4">
              <w:t>Faculty of Commerce English section, MIS department, Alexandria university.</w:t>
            </w:r>
          </w:p>
          <w:p w:rsidR="002C2CDD" w:rsidRPr="00906BEE" w:rsidRDefault="00DC02E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A959ADA2196246FA96CE7A87962512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E84C82" w:rsidP="000B1F98">
            <w:r>
              <w:t xml:space="preserve">Been one of the media production team in </w:t>
            </w:r>
            <w:proofErr w:type="spellStart"/>
            <w:r>
              <w:t>Dawsha</w:t>
            </w:r>
            <w:proofErr w:type="spellEnd"/>
            <w:r>
              <w:t xml:space="preserve"> team in college for </w:t>
            </w:r>
            <w:r w:rsidR="000B1F98">
              <w:t>~6</w:t>
            </w:r>
            <w:r>
              <w:t xml:space="preserve"> months.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2E8" w:rsidRDefault="00DC02E8" w:rsidP="00713050">
      <w:pPr>
        <w:spacing w:line="240" w:lineRule="auto"/>
      </w:pPr>
      <w:r>
        <w:separator/>
      </w:r>
    </w:p>
  </w:endnote>
  <w:endnote w:type="continuationSeparator" w:id="0">
    <w:p w:rsidR="00DC02E8" w:rsidRDefault="00DC02E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90D78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235791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767DC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1ECEC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2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B1F98" w:rsidTr="000B1F98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B1F98" w:rsidRDefault="000B1F98" w:rsidP="000B1F9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AC5B3A0" wp14:editId="4D88CA1B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ADFA4B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B1F98" w:rsidRDefault="000B1F98" w:rsidP="000B1F9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BE4481" wp14:editId="0556C26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C9763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B1F98" w:rsidRDefault="000B1F98" w:rsidP="000B1F9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C6CFCCD" wp14:editId="2C2B2954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1F98" w:rsidRDefault="000B1F98" w:rsidP="000B1F9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sssq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6CFCCD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7xIyHvgRAABHZAAADgAAAAAAAAAAAAAAAAAuAgAAZHJzL2Uyb0RvYy54&#10;bWxQSwECLQAUAAYACAAAACEAaEcb0NgAAAADAQAADwAAAAAAAAAAAAAAAABSFAAAZHJzL2Rvd25y&#10;ZXYueG1sUEsFBgAAAAAEAAQA8wAAAFc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" adj="-11796480,,540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stroke joinstyle="round"/>
                      <v:formulas/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 textboxrect="0,0,1619,1615"/>
                      <o:lock v:ext="edit" verticies="t"/>
                      <v:textbox>
                        <w:txbxContent>
                          <w:p w:rsidR="000B1F98" w:rsidRDefault="000B1F98" w:rsidP="000B1F98">
                            <w:pPr>
                              <w:jc w:val="center"/>
                            </w:pPr>
                            <w:proofErr w:type="spellStart"/>
                            <w:r>
                              <w:t>sssq</w:t>
                            </w:r>
                            <w:proofErr w:type="spellEnd"/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</w:tcPr>
        <w:p w:rsidR="000B1F98" w:rsidRDefault="000B1F98" w:rsidP="000B1F98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29184" cy="329184"/>
                    <wp:effectExtent l="0" t="0" r="13970" b="13970"/>
                    <wp:docPr id="15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1F98" w:rsidRPr="000B1F98" w:rsidRDefault="000B1F98" w:rsidP="000B1F9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Circle around telephone symbol" o:spid="_x0000_s1029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" adj="-11796480,,540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<v:stroke joinstyle="round"/>
                    <v:formulas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 textboxrect="0,0,3451,3450"/>
                    <v:textbox>
                      <w:txbxContent>
                        <w:p w:rsidR="000B1F98" w:rsidRPr="000B1F98" w:rsidRDefault="000B1F98" w:rsidP="000B1F9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0B1F98" w:rsidTr="000B1F98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0B1F98" w:rsidRPr="00CA3DF1" w:rsidRDefault="000B1F98" w:rsidP="000B1F98">
          <w:pPr>
            <w:pStyle w:val="Footer"/>
          </w:pPr>
          <w:r w:rsidRPr="00E84C82">
            <w:rPr>
              <w:sz w:val="18"/>
              <w:szCs w:val="18"/>
            </w:rPr>
            <w:t>amenyousri@gmail.com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0B1F98" w:rsidRPr="00C2098A" w:rsidRDefault="000B1F98" w:rsidP="000B1F98">
          <w:pPr>
            <w:pStyle w:val="Footer"/>
          </w:pPr>
          <w:r>
            <w:t>01156587877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0B1F98" w:rsidRPr="00C2098A" w:rsidRDefault="000B1F98" w:rsidP="000B1F98">
          <w:pPr>
            <w:pStyle w:val="Footer"/>
          </w:pPr>
          <w:hyperlink r:id="rId1" w:history="1">
            <w:r w:rsidRPr="00E84C82">
              <w:rPr>
                <w:rFonts w:asciiTheme="minorHAnsi" w:hAnsiTheme="minorHAnsi"/>
                <w:caps w:val="0"/>
                <w:color w:val="0000FF"/>
                <w:u w:val="single"/>
              </w:rPr>
              <w:t>https://www.linkedin.com/in/aamen-yousri-29704618a/</w:t>
            </w:r>
          </w:hyperlink>
        </w:p>
      </w:tc>
      <w:tc>
        <w:tcPr>
          <w:tcW w:w="2628" w:type="dxa"/>
        </w:tcPr>
        <w:p w:rsidR="000B1F98" w:rsidRPr="00C2098A" w:rsidRDefault="000B1F98" w:rsidP="000B1F98">
          <w:pPr>
            <w:pStyle w:val="Footer"/>
          </w:pPr>
          <w:r>
            <w:t>Tawinat Smouha, alexandria, egypt</w:t>
          </w: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2E8" w:rsidRDefault="00DC02E8" w:rsidP="00713050">
      <w:pPr>
        <w:spacing w:line="240" w:lineRule="auto"/>
      </w:pPr>
      <w:r>
        <w:separator/>
      </w:r>
    </w:p>
  </w:footnote>
  <w:footnote w:type="continuationSeparator" w:id="0">
    <w:p w:rsidR="00DC02E8" w:rsidRDefault="00DC02E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B3DC46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DC02E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A8E3C3513564F3B9730BF417F6D2A8F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FC6F4C"/>
    <w:multiLevelType w:val="hybridMultilevel"/>
    <w:tmpl w:val="1E7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82"/>
    <w:rsid w:val="00091382"/>
    <w:rsid w:val="000A07DA"/>
    <w:rsid w:val="000A2BFA"/>
    <w:rsid w:val="000B0619"/>
    <w:rsid w:val="000B1F98"/>
    <w:rsid w:val="000B61CA"/>
    <w:rsid w:val="000C5FC4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1CF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122F1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02E8"/>
    <w:rsid w:val="00DD3CF6"/>
    <w:rsid w:val="00DD6416"/>
    <w:rsid w:val="00DF4E0A"/>
    <w:rsid w:val="00E02DCD"/>
    <w:rsid w:val="00E12C60"/>
    <w:rsid w:val="00E22E87"/>
    <w:rsid w:val="00E57630"/>
    <w:rsid w:val="00E84C82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amen-yousri-29704618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15\AppData\Roaming\Microsoft\&#1064;&#1072;&#1073;&#1083;&#1086;&#1085;&#1099;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48E68673AD4097A0D64A347D9EB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B95C-7D5E-42DF-840E-6C73D8BBD72D}"/>
      </w:docPartPr>
      <w:docPartBody>
        <w:p w:rsidR="00000000" w:rsidRDefault="00966085">
          <w:pPr>
            <w:pStyle w:val="6648E68673AD4097A0D64A347D9EB3B2"/>
          </w:pPr>
          <w:r w:rsidRPr="00906BEE">
            <w:t>Skills</w:t>
          </w:r>
        </w:p>
      </w:docPartBody>
    </w:docPart>
    <w:docPart>
      <w:docPartPr>
        <w:name w:val="1804906690954BFB94329B23D521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07EC-309E-4759-899D-23B0ACA52365}"/>
      </w:docPartPr>
      <w:docPartBody>
        <w:p w:rsidR="00000000" w:rsidRDefault="00966085">
          <w:pPr>
            <w:pStyle w:val="1804906690954BFB94329B23D521469F"/>
          </w:pPr>
          <w:r>
            <w:t>Your name</w:t>
          </w:r>
        </w:p>
      </w:docPartBody>
    </w:docPart>
    <w:docPart>
      <w:docPartPr>
        <w:name w:val="C52658EA1C2A47A487673D42CFF5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91D85-5A5B-4EE7-9F8B-575C601F0F41}"/>
      </w:docPartPr>
      <w:docPartBody>
        <w:p w:rsidR="00000000" w:rsidRDefault="00966085">
          <w:pPr>
            <w:pStyle w:val="C52658EA1C2A47A487673D42CFF50280"/>
          </w:pPr>
          <w:r w:rsidRPr="007D6458">
            <w:t>Profession or Industry</w:t>
          </w:r>
        </w:p>
      </w:docPartBody>
    </w:docPart>
    <w:docPart>
      <w:docPartPr>
        <w:name w:val="F717A5654C8845C1B2CE1CF8516B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4A30B-881C-43F6-AC0C-01726455080A}"/>
      </w:docPartPr>
      <w:docPartBody>
        <w:p w:rsidR="00000000" w:rsidRDefault="00966085">
          <w:pPr>
            <w:pStyle w:val="F717A5654C8845C1B2CE1CF8516B3824"/>
          </w:pPr>
          <w:r w:rsidRPr="00906BEE">
            <w:t>Education</w:t>
          </w:r>
        </w:p>
      </w:docPartBody>
    </w:docPart>
    <w:docPart>
      <w:docPartPr>
        <w:name w:val="6A8E3C3513564F3B9730BF417F6D2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B5774-96AB-4C06-B50F-0DE036F7957C}"/>
      </w:docPartPr>
      <w:docPartBody>
        <w:p w:rsidR="00000000" w:rsidRDefault="00966085">
          <w:pPr>
            <w:pStyle w:val="6A8E3C3513564F3B9730BF417F6D2A8F"/>
          </w:pPr>
          <w:r w:rsidRPr="00906BEE">
            <w:t>School</w:t>
          </w:r>
        </w:p>
      </w:docPartBody>
    </w:docPart>
    <w:docPart>
      <w:docPartPr>
        <w:name w:val="A959ADA2196246FA96CE7A8796251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9AEC-CF65-41D4-A00B-DA42877225DF}"/>
      </w:docPartPr>
      <w:docPartBody>
        <w:p w:rsidR="00000000" w:rsidRDefault="00966085">
          <w:pPr>
            <w:pStyle w:val="A959ADA2196246FA96CE7A87962512D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85"/>
    <w:rsid w:val="009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AD446A4944EE4B6CDBC67B8AC8379">
    <w:name w:val="E6FAD446A4944EE4B6CDBC67B8AC8379"/>
  </w:style>
  <w:style w:type="paragraph" w:customStyle="1" w:styleId="7456266FA0C14C1ABE5386A1F221FF86">
    <w:name w:val="7456266FA0C14C1ABE5386A1F221FF86"/>
  </w:style>
  <w:style w:type="paragraph" w:customStyle="1" w:styleId="1F58CE1DB3BE4142BD366B892933F461">
    <w:name w:val="1F58CE1DB3BE4142BD366B892933F461"/>
  </w:style>
  <w:style w:type="paragraph" w:customStyle="1" w:styleId="6648E68673AD4097A0D64A347D9EB3B2">
    <w:name w:val="6648E68673AD4097A0D64A347D9EB3B2"/>
  </w:style>
  <w:style w:type="paragraph" w:customStyle="1" w:styleId="1F420FFED2D14BE4933ECB01FA40AC19">
    <w:name w:val="1F420FFED2D14BE4933ECB01FA40AC19"/>
  </w:style>
  <w:style w:type="paragraph" w:customStyle="1" w:styleId="1804906690954BFB94329B23D521469F">
    <w:name w:val="1804906690954BFB94329B23D521469F"/>
  </w:style>
  <w:style w:type="paragraph" w:customStyle="1" w:styleId="C52658EA1C2A47A487673D42CFF50280">
    <w:name w:val="C52658EA1C2A47A487673D42CFF50280"/>
  </w:style>
  <w:style w:type="paragraph" w:customStyle="1" w:styleId="C64B8A8765D94D5FB122DB56C4A27BA2">
    <w:name w:val="C64B8A8765D94D5FB122DB56C4A27BA2"/>
  </w:style>
  <w:style w:type="paragraph" w:customStyle="1" w:styleId="75C9BB6D6BC440E4813C5BA5802577C6">
    <w:name w:val="75C9BB6D6BC440E4813C5BA5802577C6"/>
  </w:style>
  <w:style w:type="paragraph" w:customStyle="1" w:styleId="FAC24FB5B1544FDDA517837BECB55BE0">
    <w:name w:val="FAC24FB5B1544FDDA517837BECB55BE0"/>
  </w:style>
  <w:style w:type="paragraph" w:customStyle="1" w:styleId="ED994147F9454838BD7ABB8783D6C09D">
    <w:name w:val="ED994147F9454838BD7ABB8783D6C09D"/>
  </w:style>
  <w:style w:type="paragraph" w:customStyle="1" w:styleId="4170CA1B226647A6B2ACFD708FF40AC1">
    <w:name w:val="4170CA1B226647A6B2ACFD708FF40AC1"/>
  </w:style>
  <w:style w:type="paragraph" w:customStyle="1" w:styleId="4EFD457E4BBE4138849D6025F5D3BC67">
    <w:name w:val="4EFD457E4BBE4138849D6025F5D3BC67"/>
  </w:style>
  <w:style w:type="paragraph" w:customStyle="1" w:styleId="6A97D8595F484141B5948C289AAE1439">
    <w:name w:val="6A97D8595F484141B5948C289AAE1439"/>
  </w:style>
  <w:style w:type="paragraph" w:customStyle="1" w:styleId="0D819DAA5342463D9AF68A44646F6B1C">
    <w:name w:val="0D819DAA5342463D9AF68A44646F6B1C"/>
  </w:style>
  <w:style w:type="paragraph" w:customStyle="1" w:styleId="D37F84A14FC14AED964C60034FDC4A92">
    <w:name w:val="D37F84A14FC14AED964C60034FDC4A92"/>
  </w:style>
  <w:style w:type="paragraph" w:customStyle="1" w:styleId="94129B2B398E4B90AA4FCA2EC7CE1A7C">
    <w:name w:val="94129B2B398E4B90AA4FCA2EC7CE1A7C"/>
  </w:style>
  <w:style w:type="paragraph" w:customStyle="1" w:styleId="ECBF43488B0E40E5B0FA3F6C6CC14578">
    <w:name w:val="ECBF43488B0E40E5B0FA3F6C6CC14578"/>
  </w:style>
  <w:style w:type="paragraph" w:customStyle="1" w:styleId="2FD819939F7342188F53B5EB90BFA33F">
    <w:name w:val="2FD819939F7342188F53B5EB90BFA33F"/>
  </w:style>
  <w:style w:type="paragraph" w:customStyle="1" w:styleId="F717A5654C8845C1B2CE1CF8516B3824">
    <w:name w:val="F717A5654C8845C1B2CE1CF8516B3824"/>
  </w:style>
  <w:style w:type="paragraph" w:customStyle="1" w:styleId="4F4818E52E4241D5BE944A75CB0421AC">
    <w:name w:val="4F4818E52E4241D5BE944A75CB0421AC"/>
  </w:style>
  <w:style w:type="paragraph" w:customStyle="1" w:styleId="85DBCBA132AC44319834978475C588F3">
    <w:name w:val="85DBCBA132AC44319834978475C588F3"/>
  </w:style>
  <w:style w:type="paragraph" w:customStyle="1" w:styleId="3EA4CB76866D452DBC72916E2CDE962F">
    <w:name w:val="3EA4CB76866D452DBC72916E2CDE962F"/>
  </w:style>
  <w:style w:type="paragraph" w:customStyle="1" w:styleId="5CBBB024E0B648C2808E107D4D67675C">
    <w:name w:val="5CBBB024E0B648C2808E107D4D67675C"/>
  </w:style>
  <w:style w:type="paragraph" w:customStyle="1" w:styleId="2064BC19F35948C9A6E066BCFE968F1A">
    <w:name w:val="2064BC19F35948C9A6E066BCFE968F1A"/>
  </w:style>
  <w:style w:type="paragraph" w:customStyle="1" w:styleId="5D52688B7F004208806E59FFFC8060BB">
    <w:name w:val="5D52688B7F004208806E59FFFC8060BB"/>
  </w:style>
  <w:style w:type="paragraph" w:customStyle="1" w:styleId="6A8E3C3513564F3B9730BF417F6D2A8F">
    <w:name w:val="6A8E3C3513564F3B9730BF417F6D2A8F"/>
  </w:style>
  <w:style w:type="paragraph" w:customStyle="1" w:styleId="BDFCCA99610D4047ABCDD47A9B42CBD8">
    <w:name w:val="BDFCCA99610D4047ABCDD47A9B42CBD8"/>
  </w:style>
  <w:style w:type="paragraph" w:customStyle="1" w:styleId="A959ADA2196246FA96CE7A87962512D4">
    <w:name w:val="A959ADA2196246FA96CE7A87962512D4"/>
  </w:style>
  <w:style w:type="paragraph" w:customStyle="1" w:styleId="3C2A49219E7A40E8B8FCE25DFC9AF0C3">
    <w:name w:val="3C2A49219E7A40E8B8FCE25DFC9AF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web developer</dc:subject>
  <dc:creator/>
  <cp:keywords/>
  <dc:description/>
  <cp:lastModifiedBy/>
  <cp:revision>1</cp:revision>
  <dcterms:created xsi:type="dcterms:W3CDTF">2019-06-27T15:42:00Z</dcterms:created>
  <dcterms:modified xsi:type="dcterms:W3CDTF">2019-06-27T17:01:00Z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